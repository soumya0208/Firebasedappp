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693653845"/>
        <w:placeholder>
          <w:docPart w:val="FF3A72A836D49843B5B259E44DCBF8FF"/>
        </w:placeholder>
        <w:temporary/>
        <w:showingPlcHdr/>
        <w15:appearance w15:val="hidden"/>
        <w:text/>
      </w:sdtPr>
      <w:sdtEndPr/>
      <w:sdtContent>
        <w:p w14:paraId="36B2331E" w14:textId="77777777" w:rsidR="00705E9C" w:rsidRDefault="00D12F00">
          <w:pPr>
            <w:pStyle w:val="NoSpacing"/>
          </w:pPr>
          <w:r>
            <w:t>[Your Name]</w:t>
          </w:r>
        </w:p>
      </w:sdtContent>
    </w:sdt>
    <w:sdt>
      <w:sdtPr>
        <w:id w:val="933638082"/>
        <w:placeholder>
          <w:docPart w:val="80B72B65B3254141AB06AC0BDA59895B"/>
        </w:placeholder>
        <w:temporary/>
        <w:showingPlcHdr/>
        <w15:appearance w15:val="hidden"/>
        <w:text/>
      </w:sdtPr>
      <w:sdtEndPr/>
      <w:sdtContent>
        <w:p w14:paraId="6D5FDBB0" w14:textId="77777777" w:rsidR="00705E9C" w:rsidRDefault="00D12F00">
          <w:pPr>
            <w:pStyle w:val="NoSpacing"/>
          </w:pPr>
          <w:r>
            <w:t>[Instructor Name]</w:t>
          </w:r>
        </w:p>
      </w:sdtContent>
    </w:sdt>
    <w:sdt>
      <w:sdtPr>
        <w:id w:val="-2127379683"/>
        <w:placeholder>
          <w:docPart w:val="238423558A7D5A48BC96EA97F6F8B1E0"/>
        </w:placeholder>
        <w:temporary/>
        <w:showingPlcHdr/>
        <w15:appearance w15:val="hidden"/>
        <w:text/>
      </w:sdtPr>
      <w:sdtEndPr/>
      <w:sdtContent>
        <w:p w14:paraId="117BEE52" w14:textId="77777777" w:rsidR="00705E9C" w:rsidRDefault="00D12F00">
          <w:pPr>
            <w:pStyle w:val="NoSpacing"/>
          </w:pPr>
          <w:r>
            <w:t>[Course Number]</w:t>
          </w:r>
        </w:p>
      </w:sdtContent>
    </w:sdt>
    <w:sdt>
      <w:sdtPr>
        <w:id w:val="99534116"/>
        <w:placeholder>
          <w:docPart w:val="8C7DF2D2B6A4B446A41B8851FF94A6FB"/>
        </w:placeholder>
        <w:temporary/>
        <w:showingPlcHdr/>
        <w15:appearance w15:val="hidden"/>
        <w:text/>
      </w:sdtPr>
      <w:sdtEndPr/>
      <w:sdtContent>
        <w:p w14:paraId="5A726B2C" w14:textId="77777777" w:rsidR="00705E9C" w:rsidRDefault="00D12F00">
          <w:pPr>
            <w:pStyle w:val="NoSpacing"/>
          </w:pPr>
          <w:r>
            <w:t>[Date]</w:t>
          </w:r>
        </w:p>
      </w:sdtContent>
    </w:sdt>
    <w:p w14:paraId="72865757" w14:textId="77777777" w:rsidR="00705E9C" w:rsidRDefault="00D12F00">
      <w:pPr>
        <w:pStyle w:val="Title"/>
      </w:pPr>
      <w:sdt>
        <w:sdtPr>
          <w:id w:val="-440839039"/>
          <w:placeholder>
            <w:docPart w:val="FDB5BB66E634EC4F92266FFBC8C1691C"/>
          </w:placeholder>
          <w:temporary/>
          <w:showingPlcHdr/>
          <w15:appearance w15:val="hidden"/>
          <w:text/>
        </w:sdtPr>
        <w:sdtEndPr/>
        <w:sdtContent>
          <w:r>
            <w:t>[Title]</w:t>
          </w:r>
        </w:sdtContent>
      </w:sdt>
      <w:r>
        <w:t xml:space="preserve">: </w:t>
      </w:r>
      <w:sdt>
        <w:sdtPr>
          <w:id w:val="1162120395"/>
          <w:placeholder>
            <w:docPart w:val="6B67B34DB876C24581D8297031B85DFE"/>
          </w:placeholder>
          <w:temporary/>
          <w:showingPlcHdr/>
          <w15:appearance w15:val="hidden"/>
          <w:text/>
        </w:sdtPr>
        <w:sdtEndPr/>
        <w:sdtContent>
          <w:r>
            <w:t>[Subtitle]</w:t>
          </w:r>
        </w:sdtContent>
      </w:sdt>
    </w:p>
    <w:sdt>
      <w:sdtPr>
        <w:id w:val="-850410501"/>
        <w:placeholder>
          <w:docPart w:val="C36299BB9DA55E4E828C045E153337FA"/>
        </w:placeholder>
        <w:temporary/>
        <w:showingPlcHdr/>
        <w15:appearance w15:val="hidden"/>
      </w:sdtPr>
      <w:sdtEndPr/>
      <w:sdtContent>
        <w:p w14:paraId="26D19513" w14:textId="77777777" w:rsidR="00705E9C" w:rsidRDefault="00D12F00">
          <w:r>
            <w:t>[Research papers that use MLA format do not include a cover page unless requested by your instructor. Instead, start with the information shown. Do not bold the title or use all capital letters. Capitalize the first and last words of the title, and all pri</w:t>
          </w:r>
          <w:r>
            <w:t xml:space="preserve">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5150C61B" w14:textId="77777777" w:rsidR="00705E9C" w:rsidRDefault="00D12F00">
          <w:r>
            <w:t>[All text—includi</w:t>
          </w:r>
          <w:r>
            <w:t>ng titles, quotations, notes, and list of works cited—uses double line spacing. Body text and note text use a half-inch first-line indent. The list of works cited uses a half-inch hanging indent. Table titles and source text use a quarter-inch indent. To a</w:t>
          </w:r>
          <w:r>
            <w:t>ccess all of these text formats, on the Home tab of the ribbon, check out Styles.]</w:t>
          </w:r>
        </w:p>
        <w:p w14:paraId="22CCC93C" w14:textId="77777777" w:rsidR="00705E9C" w:rsidRDefault="00D12F00">
          <w:r>
            <w:t xml:space="preserve">[MLA format discourages extensive use of content notes. But, when you need to add notes, you can use either endnotes or footnotes. </w:t>
          </w:r>
          <w:r>
            <w:rPr>
              <w:rStyle w:val="Emphasis"/>
            </w:rPr>
            <w:t>MLA 7th Edition</w:t>
          </w:r>
          <w:r>
            <w:t xml:space="preserve"> indicates that you should </w:t>
          </w:r>
          <w:r>
            <w:t>use a superscript, Arabic numeral at an appropriate place in the text for the note reference. To begin the note text, use the same numeral, not superscript, and followed by a period.]</w:t>
          </w:r>
        </w:p>
        <w:p w14:paraId="2550CAF4" w14:textId="77777777" w:rsidR="00705E9C" w:rsidRDefault="00D12F00">
          <w:r>
            <w:t>[If you use endnotes, they should be on a separate page, at the end of y</w:t>
          </w:r>
          <w:r>
            <w:t>our text and preceding the list of works cited. If you use footnotes, consult your professor for preferred format.]</w:t>
          </w:r>
        </w:p>
      </w:sdtContent>
    </w:sdt>
    <w:sdt>
      <w:sdtPr>
        <w:id w:val="-254444284"/>
        <w:placeholder>
          <w:docPart w:val="86F2089701A5C04E8137EF002072349B"/>
        </w:placeholder>
        <w:temporary/>
        <w:showingPlcHdr/>
        <w15:appearance w15:val="hidden"/>
        <w:text/>
      </w:sdtPr>
      <w:sdtEndPr/>
      <w:sdtContent>
        <w:p w14:paraId="2786C969" w14:textId="77777777" w:rsidR="00705E9C" w:rsidRDefault="00D12F00">
          <w:pPr>
            <w:pStyle w:val="Quote"/>
          </w:pPr>
          <w:r>
            <w:t>[For quotations of more than four lines, indent the quote one inch from the left margin and do not use quotation marks. This style is name</w:t>
          </w:r>
          <w:r>
            <w:t>d Quote. Apply this or any text style with just a tap, on the Home tab, under Styles. Note that, for shorter quotations, you can put them in quotation marks and incorporate them directly into text.]</w:t>
          </w:r>
        </w:p>
      </w:sdtContent>
    </w:sdt>
    <w:p w14:paraId="78E981A8" w14:textId="77777777" w:rsidR="00705E9C" w:rsidRDefault="00D12F00">
      <w:pPr>
        <w:pStyle w:val="NoSpacing"/>
      </w:pPr>
      <w:r>
        <w:t>Table 1</w:t>
      </w:r>
    </w:p>
    <w:sdt>
      <w:sdtPr>
        <w:id w:val="1411429294"/>
        <w:placeholder>
          <w:docPart w:val="2E25188A94350245B3B52BAA439E04D1"/>
        </w:placeholder>
        <w:temporary/>
        <w:showingPlcHdr/>
        <w15:appearance w15:val="hidden"/>
        <w:text/>
      </w:sdtPr>
      <w:sdtEndPr/>
      <w:sdtContent>
        <w:p w14:paraId="311FF2EF" w14:textId="77777777" w:rsidR="00705E9C" w:rsidRDefault="00D12F00">
          <w:pPr>
            <w:pStyle w:val="TableTitle"/>
          </w:pPr>
          <w:r>
            <w:t>[This sample table is formatted to follow MLA g</w:t>
          </w:r>
          <w:r>
            <w:t>uidelines. To add a new table, on the Insert tab, tap Table. When you create a new table in this document, it will automatically use MLA formatting.]</w:t>
          </w:r>
        </w:p>
      </w:sdtContent>
    </w:sdt>
    <w:tbl>
      <w:tblPr>
        <w:tblStyle w:val="MLAresearchpapertable"/>
        <w:tblW w:w="0" w:type="auto"/>
        <w:tblLook w:val="04A0" w:firstRow="1" w:lastRow="0" w:firstColumn="1" w:lastColumn="0" w:noHBand="0" w:noVBand="1"/>
      </w:tblPr>
      <w:tblGrid>
        <w:gridCol w:w="2337"/>
        <w:gridCol w:w="2337"/>
        <w:gridCol w:w="2338"/>
        <w:gridCol w:w="2338"/>
      </w:tblGrid>
      <w:tr w:rsidR="00705E9C" w14:paraId="1C1636A7" w14:textId="77777777" w:rsidTr="00705E9C">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31B779B1" w14:textId="77777777" w:rsidR="00705E9C" w:rsidRDefault="00705E9C">
            <w:pPr>
              <w:pStyle w:val="NoSpacing"/>
            </w:pPr>
          </w:p>
        </w:tc>
        <w:sdt>
          <w:sdtPr>
            <w:id w:val="1278911385"/>
            <w:placeholder>
              <w:docPart w:val="5D8E1D6227773F4AA3722F217D30A867"/>
            </w:placeholder>
            <w:temporary/>
            <w:showingPlcHdr/>
            <w15:appearance w15:val="hidden"/>
            <w:text/>
          </w:sdtPr>
          <w:sdtEndPr/>
          <w:sdtContent>
            <w:tc>
              <w:tcPr>
                <w:tcW w:w="2337" w:type="dxa"/>
                <w:vAlign w:val="bottom"/>
              </w:tcPr>
              <w:p w14:paraId="66C43DFC" w14:textId="77777777" w:rsidR="00705E9C" w:rsidRDefault="00D12F00">
                <w:pPr>
                  <w:pStyle w:val="NoSpacing"/>
                </w:pPr>
                <w:r>
                  <w:t>Column Heading</w:t>
                </w:r>
              </w:p>
            </w:tc>
          </w:sdtContent>
        </w:sdt>
        <w:sdt>
          <w:sdtPr>
            <w:id w:val="2088412664"/>
            <w:placeholder>
              <w:docPart w:val="B0B1AAF0C4BAAE4894F86F5447C46BC0"/>
            </w:placeholder>
            <w:temporary/>
            <w:showingPlcHdr/>
            <w15:appearance w15:val="hidden"/>
            <w:text/>
          </w:sdtPr>
          <w:sdtEndPr/>
          <w:sdtContent>
            <w:tc>
              <w:tcPr>
                <w:tcW w:w="2338" w:type="dxa"/>
                <w:vAlign w:val="bottom"/>
              </w:tcPr>
              <w:p w14:paraId="118ADFB7" w14:textId="77777777" w:rsidR="00705E9C" w:rsidRDefault="00D12F00">
                <w:pPr>
                  <w:pStyle w:val="NoSpacing"/>
                </w:pPr>
                <w:r>
                  <w:t>Column Heading</w:t>
                </w:r>
              </w:p>
            </w:tc>
          </w:sdtContent>
        </w:sdt>
        <w:sdt>
          <w:sdtPr>
            <w:id w:val="2102901933"/>
            <w:placeholder>
              <w:docPart w:val="5B66301DD843D049AD848463ACBF3188"/>
            </w:placeholder>
            <w:temporary/>
            <w:showingPlcHdr/>
            <w15:appearance w15:val="hidden"/>
            <w:text/>
          </w:sdtPr>
          <w:sdtEndPr/>
          <w:sdtContent>
            <w:tc>
              <w:tcPr>
                <w:tcW w:w="2338" w:type="dxa"/>
                <w:vAlign w:val="bottom"/>
              </w:tcPr>
              <w:p w14:paraId="17B529ED" w14:textId="77777777" w:rsidR="00705E9C" w:rsidRDefault="00D12F00">
                <w:pPr>
                  <w:pStyle w:val="NoSpacing"/>
                </w:pPr>
                <w:r>
                  <w:t>Column Heading</w:t>
                </w:r>
              </w:p>
            </w:tc>
          </w:sdtContent>
        </w:sdt>
      </w:tr>
      <w:tr w:rsidR="00705E9C" w14:paraId="44BD5089" w14:textId="77777777" w:rsidTr="00705E9C">
        <w:sdt>
          <w:sdtPr>
            <w:id w:val="-1722970152"/>
            <w:placeholder>
              <w:docPart w:val="19DBB1486556894CB559C51E86EAA36A"/>
            </w:placeholder>
            <w:temporary/>
            <w:showingPlcHdr/>
            <w15:appearance w15:val="hidden"/>
            <w:text/>
          </w:sdtPr>
          <w:sdtEndPr/>
          <w:sdtContent>
            <w:tc>
              <w:tcPr>
                <w:tcW w:w="2337" w:type="dxa"/>
              </w:tcPr>
              <w:p w14:paraId="1B3B5812" w14:textId="77777777" w:rsidR="00705E9C" w:rsidRDefault="00D12F00">
                <w:pPr>
                  <w:pStyle w:val="NoSpacing"/>
                </w:pPr>
                <w:r>
                  <w:t>Row Heading</w:t>
                </w:r>
              </w:p>
            </w:tc>
          </w:sdtContent>
        </w:sdt>
        <w:tc>
          <w:tcPr>
            <w:tcW w:w="2337" w:type="dxa"/>
          </w:tcPr>
          <w:p w14:paraId="4EAE753E" w14:textId="77777777" w:rsidR="00705E9C" w:rsidRDefault="00705E9C">
            <w:pPr>
              <w:pStyle w:val="NoSpacing"/>
            </w:pPr>
          </w:p>
        </w:tc>
        <w:tc>
          <w:tcPr>
            <w:tcW w:w="2338" w:type="dxa"/>
          </w:tcPr>
          <w:p w14:paraId="15D4A909" w14:textId="77777777" w:rsidR="00705E9C" w:rsidRDefault="00705E9C">
            <w:pPr>
              <w:pStyle w:val="NoSpacing"/>
            </w:pPr>
          </w:p>
        </w:tc>
        <w:tc>
          <w:tcPr>
            <w:tcW w:w="2338" w:type="dxa"/>
          </w:tcPr>
          <w:p w14:paraId="1A658C1F" w14:textId="77777777" w:rsidR="00705E9C" w:rsidRDefault="00705E9C">
            <w:pPr>
              <w:pStyle w:val="NoSpacing"/>
            </w:pPr>
          </w:p>
        </w:tc>
      </w:tr>
      <w:tr w:rsidR="00705E9C" w14:paraId="34E98A45" w14:textId="77777777" w:rsidTr="00705E9C">
        <w:sdt>
          <w:sdtPr>
            <w:id w:val="-1318731175"/>
            <w:placeholder>
              <w:docPart w:val="97F090F4A7385B498C59A0D9EFF2D112"/>
            </w:placeholder>
            <w:temporary/>
            <w:showingPlcHdr/>
            <w15:appearance w15:val="hidden"/>
            <w:text/>
          </w:sdtPr>
          <w:sdtEndPr/>
          <w:sdtContent>
            <w:tc>
              <w:tcPr>
                <w:tcW w:w="2337" w:type="dxa"/>
              </w:tcPr>
              <w:p w14:paraId="2DC7785B" w14:textId="77777777" w:rsidR="00705E9C" w:rsidRDefault="00D12F00">
                <w:pPr>
                  <w:pStyle w:val="NoSpacing"/>
                </w:pPr>
                <w:r>
                  <w:t>Row Heading</w:t>
                </w:r>
              </w:p>
            </w:tc>
          </w:sdtContent>
        </w:sdt>
        <w:tc>
          <w:tcPr>
            <w:tcW w:w="2337" w:type="dxa"/>
          </w:tcPr>
          <w:p w14:paraId="5860F3B4" w14:textId="77777777" w:rsidR="00705E9C" w:rsidRDefault="00705E9C">
            <w:pPr>
              <w:pStyle w:val="NoSpacing"/>
            </w:pPr>
          </w:p>
        </w:tc>
        <w:tc>
          <w:tcPr>
            <w:tcW w:w="2338" w:type="dxa"/>
          </w:tcPr>
          <w:p w14:paraId="1A722685" w14:textId="77777777" w:rsidR="00705E9C" w:rsidRDefault="00705E9C">
            <w:pPr>
              <w:pStyle w:val="NoSpacing"/>
            </w:pPr>
          </w:p>
        </w:tc>
        <w:tc>
          <w:tcPr>
            <w:tcW w:w="2338" w:type="dxa"/>
          </w:tcPr>
          <w:p w14:paraId="283C85E6" w14:textId="77777777" w:rsidR="00705E9C" w:rsidRDefault="00705E9C">
            <w:pPr>
              <w:pStyle w:val="NoSpacing"/>
            </w:pPr>
          </w:p>
        </w:tc>
      </w:tr>
      <w:tr w:rsidR="00705E9C" w14:paraId="5035BA86" w14:textId="77777777" w:rsidTr="00705E9C">
        <w:sdt>
          <w:sdtPr>
            <w:id w:val="725190626"/>
            <w:placeholder>
              <w:docPart w:val="B78EC7E85C3A5C46B4ADB0E68812FF29"/>
            </w:placeholder>
            <w:temporary/>
            <w:showingPlcHdr/>
            <w15:appearance w15:val="hidden"/>
            <w:text/>
          </w:sdtPr>
          <w:sdtEndPr/>
          <w:sdtContent>
            <w:tc>
              <w:tcPr>
                <w:tcW w:w="2337" w:type="dxa"/>
              </w:tcPr>
              <w:p w14:paraId="7E6A3801" w14:textId="77777777" w:rsidR="00705E9C" w:rsidRDefault="00D12F00">
                <w:pPr>
                  <w:pStyle w:val="NoSpacing"/>
                </w:pPr>
                <w:r>
                  <w:t>Row Heading</w:t>
                </w:r>
              </w:p>
            </w:tc>
          </w:sdtContent>
        </w:sdt>
        <w:tc>
          <w:tcPr>
            <w:tcW w:w="2337" w:type="dxa"/>
          </w:tcPr>
          <w:p w14:paraId="4BF36E61" w14:textId="77777777" w:rsidR="00705E9C" w:rsidRDefault="00705E9C">
            <w:pPr>
              <w:pStyle w:val="NoSpacing"/>
            </w:pPr>
          </w:p>
        </w:tc>
        <w:tc>
          <w:tcPr>
            <w:tcW w:w="2338" w:type="dxa"/>
          </w:tcPr>
          <w:p w14:paraId="54DE6E5B" w14:textId="77777777" w:rsidR="00705E9C" w:rsidRDefault="00705E9C">
            <w:pPr>
              <w:pStyle w:val="NoSpacing"/>
            </w:pPr>
          </w:p>
        </w:tc>
        <w:tc>
          <w:tcPr>
            <w:tcW w:w="2338" w:type="dxa"/>
          </w:tcPr>
          <w:p w14:paraId="743C8135" w14:textId="77777777" w:rsidR="00705E9C" w:rsidRDefault="00705E9C">
            <w:pPr>
              <w:pStyle w:val="NoSpacing"/>
            </w:pPr>
          </w:p>
        </w:tc>
      </w:tr>
    </w:tbl>
    <w:p w14:paraId="384192A7" w14:textId="77777777" w:rsidR="00705E9C" w:rsidRDefault="00D12F00">
      <w:pPr>
        <w:pStyle w:val="TableSource"/>
      </w:pPr>
      <w:r>
        <w:t xml:space="preserve">Source: </w:t>
      </w:r>
      <w:sdt>
        <w:sdtPr>
          <w:id w:val="781998742"/>
          <w:placeholder>
            <w:docPart w:val="2FA0D7858BE07A489D04B521C5B92D72"/>
          </w:placeholder>
          <w:temporary/>
          <w:showingPlcHdr/>
          <w15:appearance w15:val="hidden"/>
          <w:text/>
        </w:sdtPr>
        <w:sdtEndPr/>
        <w:sdtContent>
          <w:r>
            <w:t>[This source text uses a style named Table Source.]</w:t>
          </w:r>
        </w:sdtContent>
      </w:sdt>
    </w:p>
    <w:p w14:paraId="46A3E0B1" w14:textId="77777777" w:rsidR="00705E9C" w:rsidRDefault="00D12F00">
      <w:pPr>
        <w:pStyle w:val="TableNote"/>
      </w:pPr>
      <w:sdt>
        <w:sdtPr>
          <w:id w:val="210009340"/>
          <w:placeholder>
            <w:docPart w:val="F5E3B28917F0B44EAE47FBFE2CBFCDAC"/>
          </w:placeholder>
          <w:temporary/>
          <w:showingPlcHdr/>
          <w15:appearance w15:val="hidden"/>
          <w:text/>
        </w:sdtPr>
        <w:sdtEndPr/>
        <w:sdtContent>
          <w:r>
            <w:t>[This note text uses a style named Table Note. Table notes use a lowercase letter instead of Arabic numerals to differentiate them from the notes to body content.]</w:t>
          </w:r>
        </w:sdtContent>
      </w:sdt>
    </w:p>
    <w:p w14:paraId="17EFBFD8" w14:textId="77777777" w:rsidR="00705E9C" w:rsidRDefault="00D12F00">
      <w:pPr>
        <w:pStyle w:val="NoSpacing"/>
      </w:pPr>
      <w:r>
        <w:rPr>
          <w:noProof/>
          <w:lang w:val="en-GB" w:eastAsia="en-GB"/>
        </w:rPr>
        <w:lastRenderedPageBreak/>
        <w:drawing>
          <wp:inline distT="0" distB="0" distL="0" distR="0" wp14:anchorId="0FF9F4D6" wp14:editId="03327031">
            <wp:extent cx="5686425" cy="3790951"/>
            <wp:effectExtent l="0" t="0" r="0" b="0"/>
            <wp:docPr id="2" name="Picture 2" title="Fish with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687057" cy="3791372"/>
                    </a:xfrm>
                    <a:prstGeom prst="rect">
                      <a:avLst/>
                    </a:prstGeom>
                  </pic:spPr>
                </pic:pic>
              </a:graphicData>
            </a:graphic>
          </wp:inline>
        </w:drawing>
      </w:r>
    </w:p>
    <w:p w14:paraId="639F7744" w14:textId="77777777" w:rsidR="00705E9C" w:rsidRDefault="00D12F00">
      <w:pPr>
        <w:pStyle w:val="NoSpacing"/>
      </w:pPr>
      <w:r>
        <w:t xml:space="preserve">Fig. 1. </w:t>
      </w:r>
      <w:sdt>
        <w:sdtPr>
          <w:id w:val="1704364104"/>
          <w:placeholder>
            <w:docPart w:val="C0653E49A5D02446BD4C132C5BA79CBA"/>
          </w:placeholder>
          <w:temporary/>
          <w:showingPlcHdr/>
          <w15:appearance w15:val="hidden"/>
          <w:text/>
        </w:sdtPr>
        <w:sdtEndPr/>
        <w:sdtContent>
          <w:r>
            <w:t xml:space="preserve">[This figure </w:t>
          </w:r>
          <w:r>
            <w:t>caption uses the No Indent style. Label figures with the abbreviation “Fig.” and a figure number.]</w:t>
          </w:r>
        </w:sdtContent>
      </w:sdt>
    </w:p>
    <w:p w14:paraId="77AF5593" w14:textId="77777777" w:rsidR="00705E9C" w:rsidRDefault="00D12F00">
      <w:sdt>
        <w:sdtPr>
          <w:id w:val="1741598655"/>
          <w:placeholder>
            <w:docPart w:val="D485F6D3154FBC469E1F5FC19521E0B4"/>
          </w:placeholder>
          <w:temporary/>
          <w:showingPlcHdr/>
          <w15:appearance w15:val="hidden"/>
          <w:text/>
        </w:sdtPr>
        <w:sdtEndPr/>
        <w:sdtContent>
          <w:r>
            <w:t xml:space="preserve">[There is a sample </w:t>
          </w:r>
          <w:r>
            <w:rPr>
              <w:rStyle w:val="Emphasis"/>
            </w:rPr>
            <w:t>Works Cited</w:t>
          </w:r>
          <w:r>
            <w:t xml:space="preserve"> list that follows. The body content on that page uses the Bibliography style. Note that MLA rules for citations and referenc</w:t>
          </w:r>
          <w:r>
            <w:t xml:space="preserve">es are extensive. So it’s a good idea to refer to </w:t>
          </w:r>
          <w:r>
            <w:rPr>
              <w:rStyle w:val="Emphasis"/>
            </w:rPr>
            <w:t>MLA 7th Edition</w:t>
          </w:r>
          <w:r>
            <w:t xml:space="preserve"> for further information.]</w:t>
          </w:r>
        </w:sdtContent>
      </w:sdt>
      <w:r>
        <w:t xml:space="preserve"> </w:t>
      </w:r>
      <w:sdt>
        <w:sdtPr>
          <w:id w:val="1005407627"/>
          <w:placeholder>
            <w:docPart w:val="70BB538F00E3CD449E1A43AF794A216C"/>
          </w:placeholder>
          <w:temporary/>
          <w:showingPlcHdr/>
          <w15:appearance w15:val="hidden"/>
          <w:text/>
        </w:sdtPr>
        <w:sdtEndPr/>
        <w:sdtContent>
          <w:r>
            <w:t>(AuthorLastName Pages)</w:t>
          </w:r>
        </w:sdtContent>
      </w:sdt>
    </w:p>
    <w:p w14:paraId="1C72DB7F" w14:textId="77777777" w:rsidR="00705E9C" w:rsidRDefault="00D12F00">
      <w:sdt>
        <w:sdtPr>
          <w:id w:val="709383549"/>
          <w:placeholder>
            <w:docPart w:val="29189B9FCD3C1F44B4AE4DB896BD9D9F"/>
          </w:placeholder>
          <w:temporary/>
          <w:showingPlcHdr/>
          <w15:appearance w15:val="hidden"/>
          <w:text/>
        </w:sdtPr>
        <w:sdtEndPr/>
        <w:sdtContent>
          <w:r>
            <w:t xml:space="preserve">[To use this template when creating the outline for your paper, on the Home tab, in Styles, tap No Indent. Then, on the same tab, in the </w:t>
          </w:r>
          <w:r>
            <w:t xml:space="preserve">Paragraph group, tap the Multilevel List icon and then tap the MLA Outline style that appears under List Styles. The first six levels of this list style correspond to the outline levels defined in </w:t>
          </w:r>
          <w:r>
            <w:rPr>
              <w:rStyle w:val="Emphasis"/>
            </w:rPr>
            <w:t>MLA 7th Edition</w:t>
          </w:r>
          <w:r>
            <w:t>.]</w:t>
          </w:r>
        </w:sdtContent>
      </w:sdt>
    </w:p>
    <w:p w14:paraId="7D5B4A9C" w14:textId="77777777" w:rsidR="00705E9C" w:rsidRDefault="00D12F00">
      <w:r>
        <w:t xml:space="preserve">For additional guidance on formatting your research paper, consult </w:t>
      </w:r>
      <w:r>
        <w:rPr>
          <w:rStyle w:val="Emphasis"/>
        </w:rPr>
        <w:t>MLA 7th Edition</w:t>
      </w:r>
      <w:r>
        <w:t xml:space="preserve"> as well as your instructor.</w:t>
      </w:r>
    </w:p>
    <w:p w14:paraId="324A3AB5" w14:textId="77777777" w:rsidR="00705E9C" w:rsidRDefault="00D12F00">
      <w:pPr>
        <w:pStyle w:val="SectionTitle"/>
      </w:pPr>
      <w:r>
        <w:lastRenderedPageBreak/>
        <w:t>Works Cited</w:t>
      </w:r>
    </w:p>
    <w:sdt>
      <w:sdtPr>
        <w:id w:val="444585968"/>
        <w:placeholder>
          <w:docPart w:val="05FA9346B0BF9B4393430D79DA401367"/>
        </w:placeholder>
        <w:temporary/>
        <w:showingPlcHdr/>
        <w15:appearance w15:val="hidden"/>
        <w:text/>
      </w:sdtPr>
      <w:sdtEndPr/>
      <w:sdtContent>
        <w:p w14:paraId="64BB0B4B" w14:textId="77777777" w:rsidR="00705E9C" w:rsidRDefault="00D12F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14:paraId="76AD1868" w14:textId="77777777" w:rsidR="00705E9C" w:rsidRDefault="00D12F00">
          <w:r>
            <w:rPr>
              <w:noProof/>
            </w:rPr>
            <w:t>LastN</w:t>
          </w:r>
          <w:r>
            <w:rPr>
              <w:noProof/>
            </w:rPr>
            <w:t xml:space="preserve">ame, First, Middle. "Article Title." </w:t>
          </w:r>
          <w:r>
            <w:rPr>
              <w:i/>
              <w:iCs/>
              <w:noProof/>
            </w:rPr>
            <w:t>Journal Title</w:t>
          </w:r>
          <w:r>
            <w:rPr>
              <w:noProof/>
            </w:rPr>
            <w:t xml:space="preserve"> (Year): Pages From - To. Print.</w:t>
          </w:r>
        </w:p>
      </w:sdtContent>
    </w:sdt>
    <w:p w14:paraId="698E37A7" w14:textId="77777777" w:rsidR="00705E9C" w:rsidRDefault="00705E9C"/>
    <w:sectPr w:rsidR="00705E9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2CB7A" w14:textId="77777777" w:rsidR="00D12F00" w:rsidRDefault="00D12F00">
      <w:pPr>
        <w:spacing w:line="240" w:lineRule="auto"/>
      </w:pPr>
      <w:r>
        <w:separator/>
      </w:r>
    </w:p>
  </w:endnote>
  <w:endnote w:type="continuationSeparator" w:id="0">
    <w:p w14:paraId="5EECBBE6" w14:textId="77777777" w:rsidR="00D12F00" w:rsidRDefault="00D12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3F9AD" w14:textId="77777777" w:rsidR="00D12F00" w:rsidRDefault="00D12F00">
      <w:pPr>
        <w:spacing w:line="240" w:lineRule="auto"/>
      </w:pPr>
      <w:r>
        <w:separator/>
      </w:r>
    </w:p>
  </w:footnote>
  <w:footnote w:type="continuationSeparator" w:id="0">
    <w:p w14:paraId="73B27307" w14:textId="77777777" w:rsidR="00D12F00" w:rsidRDefault="00D12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8DE60" w14:textId="77777777" w:rsidR="00705E9C" w:rsidRDefault="00D12F00">
    <w:pPr>
      <w:pStyle w:val="Header"/>
    </w:pPr>
    <w:sdt>
      <w:sdtPr>
        <w:id w:val="1568531701"/>
        <w:placeholder>
          <w:docPart w:val="19DBB1486556894CB559C51E86EAA36A"/>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EA80A" w14:textId="77777777" w:rsidR="00705E9C" w:rsidRDefault="00D12F00">
    <w:pPr>
      <w:pStyle w:val="Header"/>
    </w:pPr>
    <w:sdt>
      <w:sdtPr>
        <w:id w:val="-348181431"/>
        <w:placeholder>
          <w:docPart w:val="97F090F4A7385B498C59A0D9EFF2D112"/>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00"/>
    <w:rsid w:val="00705E9C"/>
    <w:rsid w:val="00D1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45FC9"/>
  <w15:chartTrackingRefBased/>
  <w15:docId w15:val="{384EB76A-3627-E044-ADED-46B4D8D6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54A8EA39-C3D9-3E4F-9A34-45B73F8EB698%7dtf50002068.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3A72A836D49843B5B259E44DCBF8FF"/>
        <w:category>
          <w:name w:val="General"/>
          <w:gallery w:val="placeholder"/>
        </w:category>
        <w:types>
          <w:type w:val="bbPlcHdr"/>
        </w:types>
        <w:behaviors>
          <w:behavior w:val="content"/>
        </w:behaviors>
        <w:guid w:val="{C57DBF93-4BCC-B74F-97FD-5C705978F7C2}"/>
      </w:docPartPr>
      <w:docPartBody>
        <w:p w:rsidR="00000000" w:rsidRDefault="00000000">
          <w:pPr>
            <w:pStyle w:val="FF3A72A836D49843B5B259E44DCBF8FF"/>
          </w:pPr>
          <w:r>
            <w:t>[Your Name]</w:t>
          </w:r>
        </w:p>
      </w:docPartBody>
    </w:docPart>
    <w:docPart>
      <w:docPartPr>
        <w:name w:val="80B72B65B3254141AB06AC0BDA59895B"/>
        <w:category>
          <w:name w:val="General"/>
          <w:gallery w:val="placeholder"/>
        </w:category>
        <w:types>
          <w:type w:val="bbPlcHdr"/>
        </w:types>
        <w:behaviors>
          <w:behavior w:val="content"/>
        </w:behaviors>
        <w:guid w:val="{81F3C24E-436C-9047-9662-5639E8AE6C5C}"/>
      </w:docPartPr>
      <w:docPartBody>
        <w:p w:rsidR="00000000" w:rsidRDefault="00000000">
          <w:pPr>
            <w:pStyle w:val="80B72B65B3254141AB06AC0BDA59895B"/>
          </w:pPr>
          <w:r>
            <w:t>[Instructor Name]</w:t>
          </w:r>
        </w:p>
      </w:docPartBody>
    </w:docPart>
    <w:docPart>
      <w:docPartPr>
        <w:name w:val="238423558A7D5A48BC96EA97F6F8B1E0"/>
        <w:category>
          <w:name w:val="General"/>
          <w:gallery w:val="placeholder"/>
        </w:category>
        <w:types>
          <w:type w:val="bbPlcHdr"/>
        </w:types>
        <w:behaviors>
          <w:behavior w:val="content"/>
        </w:behaviors>
        <w:guid w:val="{40ECFCE4-8D3A-AA40-A13D-7F24CFAB41F5}"/>
      </w:docPartPr>
      <w:docPartBody>
        <w:p w:rsidR="00000000" w:rsidRDefault="00000000">
          <w:pPr>
            <w:pStyle w:val="238423558A7D5A48BC96EA97F6F8B1E0"/>
          </w:pPr>
          <w:r>
            <w:t>[Course Number]</w:t>
          </w:r>
        </w:p>
      </w:docPartBody>
    </w:docPart>
    <w:docPart>
      <w:docPartPr>
        <w:name w:val="8C7DF2D2B6A4B446A41B8851FF94A6FB"/>
        <w:category>
          <w:name w:val="General"/>
          <w:gallery w:val="placeholder"/>
        </w:category>
        <w:types>
          <w:type w:val="bbPlcHdr"/>
        </w:types>
        <w:behaviors>
          <w:behavior w:val="content"/>
        </w:behaviors>
        <w:guid w:val="{CFA89A41-4B5B-3A47-919F-1F9423C83B5D}"/>
      </w:docPartPr>
      <w:docPartBody>
        <w:p w:rsidR="00000000" w:rsidRDefault="00000000">
          <w:pPr>
            <w:pStyle w:val="8C7DF2D2B6A4B446A41B8851FF94A6FB"/>
          </w:pPr>
          <w:r>
            <w:t>[Date]</w:t>
          </w:r>
        </w:p>
      </w:docPartBody>
    </w:docPart>
    <w:docPart>
      <w:docPartPr>
        <w:name w:val="FDB5BB66E634EC4F92266FFBC8C1691C"/>
        <w:category>
          <w:name w:val="General"/>
          <w:gallery w:val="placeholder"/>
        </w:category>
        <w:types>
          <w:type w:val="bbPlcHdr"/>
        </w:types>
        <w:behaviors>
          <w:behavior w:val="content"/>
        </w:behaviors>
        <w:guid w:val="{A3C73EA6-AAE2-794E-81EC-B2F393CFE499}"/>
      </w:docPartPr>
      <w:docPartBody>
        <w:p w:rsidR="00000000" w:rsidRDefault="00000000">
          <w:pPr>
            <w:pStyle w:val="FDB5BB66E634EC4F92266FFBC8C1691C"/>
          </w:pPr>
          <w:r>
            <w:t>[Title]</w:t>
          </w:r>
        </w:p>
      </w:docPartBody>
    </w:docPart>
    <w:docPart>
      <w:docPartPr>
        <w:name w:val="6B67B34DB876C24581D8297031B85DFE"/>
        <w:category>
          <w:name w:val="General"/>
          <w:gallery w:val="placeholder"/>
        </w:category>
        <w:types>
          <w:type w:val="bbPlcHdr"/>
        </w:types>
        <w:behaviors>
          <w:behavior w:val="content"/>
        </w:behaviors>
        <w:guid w:val="{72CF67FF-F9D6-8D48-9A28-1FD108CFDB38}"/>
      </w:docPartPr>
      <w:docPartBody>
        <w:p w:rsidR="00000000" w:rsidRDefault="00000000">
          <w:pPr>
            <w:pStyle w:val="6B67B34DB876C24581D8297031B85DFE"/>
          </w:pPr>
          <w:r>
            <w:t>[Subtitle]</w:t>
          </w:r>
        </w:p>
      </w:docPartBody>
    </w:docPart>
    <w:docPart>
      <w:docPartPr>
        <w:name w:val="C36299BB9DA55E4E828C045E153337FA"/>
        <w:category>
          <w:name w:val="General"/>
          <w:gallery w:val="placeholder"/>
        </w:category>
        <w:types>
          <w:type w:val="bbPlcHdr"/>
        </w:types>
        <w:behaviors>
          <w:behavior w:val="content"/>
        </w:behaviors>
        <w:guid w:val="{D4B0DCAC-DBFD-214D-A5B7-0727F4E97149}"/>
      </w:docPartPr>
      <w:docPartBody>
        <w:p w:rsidR="00AE6D02" w:rsidRDefault="00000000">
          <w:r>
            <w:t xml:space="preserve">[Research papers that use MLA format do not include a cover page unless requested by your instructor. Instead, start with the information shown.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AE6D02" w:rsidRDefault="00000000">
          <w:r>
            <w:t>[All text—including titles, quotations, notes, and list of works cited—uses double line spacing. Body text and note text use a half-inch first-line indent. The list of works cited uses a half-inch hanging indent. Table titles and source text use a quarter-inch indent. To access all of these text formats, on the Home tab of the ribbon, check out Styles.]</w:t>
          </w:r>
        </w:p>
        <w:p w:rsidR="00AE6D02" w:rsidRDefault="00000000">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000000" w:rsidRDefault="00000000">
          <w:pPr>
            <w:pStyle w:val="C36299BB9DA55E4E828C045E153337FA"/>
          </w:pPr>
          <w:r>
            <w:t>[If you use endnotes, they should be on a separate page, at the end of your text and preceding the list of works cited. If you use footnotes, consult your professor for preferred format.]</w:t>
          </w:r>
        </w:p>
      </w:docPartBody>
    </w:docPart>
    <w:docPart>
      <w:docPartPr>
        <w:name w:val="86F2089701A5C04E8137EF002072349B"/>
        <w:category>
          <w:name w:val="General"/>
          <w:gallery w:val="placeholder"/>
        </w:category>
        <w:types>
          <w:type w:val="bbPlcHdr"/>
        </w:types>
        <w:behaviors>
          <w:behavior w:val="content"/>
        </w:behaviors>
        <w:guid w:val="{370EDC96-1132-5D4A-A7E1-84AA3C77733A}"/>
      </w:docPartPr>
      <w:docPartBody>
        <w:p w:rsidR="00000000" w:rsidRDefault="00000000">
          <w:pPr>
            <w:pStyle w:val="86F2089701A5C04E8137EF002072349B"/>
          </w:pPr>
          <w:r>
            <w:t>[For quotations of more than four lines, indent the quote one inch from the left margin and do not use quotation marks. This style is named Quote. Apply this or any text style with just a tap, on the Home tab, under Styles. Note that, for shorter quotations, you can put them in quotation marks and incorporate them directly into text.]</w:t>
          </w:r>
        </w:p>
      </w:docPartBody>
    </w:docPart>
    <w:docPart>
      <w:docPartPr>
        <w:name w:val="2E25188A94350245B3B52BAA439E04D1"/>
        <w:category>
          <w:name w:val="General"/>
          <w:gallery w:val="placeholder"/>
        </w:category>
        <w:types>
          <w:type w:val="bbPlcHdr"/>
        </w:types>
        <w:behaviors>
          <w:behavior w:val="content"/>
        </w:behaviors>
        <w:guid w:val="{304E00CE-60E4-D84A-8050-C1EC2597ACA9}"/>
      </w:docPartPr>
      <w:docPartBody>
        <w:p w:rsidR="00000000" w:rsidRDefault="00000000">
          <w:pPr>
            <w:pStyle w:val="2E25188A94350245B3B52BAA439E04D1"/>
          </w:pPr>
          <w:r>
            <w:t>[This sample table is formatted to follow MLA guidelines. To add a new table, on the Insert tab, tap Table. When you create a new table in this document, it will automatically use MLA formatting.]</w:t>
          </w:r>
        </w:p>
      </w:docPartBody>
    </w:docPart>
    <w:docPart>
      <w:docPartPr>
        <w:name w:val="5D8E1D6227773F4AA3722F217D30A867"/>
        <w:category>
          <w:name w:val="General"/>
          <w:gallery w:val="placeholder"/>
        </w:category>
        <w:types>
          <w:type w:val="bbPlcHdr"/>
        </w:types>
        <w:behaviors>
          <w:behavior w:val="content"/>
        </w:behaviors>
        <w:guid w:val="{837649FC-0ABF-7B4D-8A0B-81C1271A75D3}"/>
      </w:docPartPr>
      <w:docPartBody>
        <w:p w:rsidR="00000000" w:rsidRDefault="00000000">
          <w:pPr>
            <w:pStyle w:val="5D8E1D6227773F4AA3722F217D30A867"/>
          </w:pPr>
          <w:r>
            <w:t>Column Heading</w:t>
          </w:r>
        </w:p>
      </w:docPartBody>
    </w:docPart>
    <w:docPart>
      <w:docPartPr>
        <w:name w:val="B0B1AAF0C4BAAE4894F86F5447C46BC0"/>
        <w:category>
          <w:name w:val="General"/>
          <w:gallery w:val="placeholder"/>
        </w:category>
        <w:types>
          <w:type w:val="bbPlcHdr"/>
        </w:types>
        <w:behaviors>
          <w:behavior w:val="content"/>
        </w:behaviors>
        <w:guid w:val="{EFBF6621-94BF-1444-8846-A93E6B853305}"/>
      </w:docPartPr>
      <w:docPartBody>
        <w:p w:rsidR="00000000" w:rsidRDefault="00000000">
          <w:pPr>
            <w:pStyle w:val="B0B1AAF0C4BAAE4894F86F5447C46BC0"/>
          </w:pPr>
          <w:r>
            <w:t>Column Heading</w:t>
          </w:r>
        </w:p>
      </w:docPartBody>
    </w:docPart>
    <w:docPart>
      <w:docPartPr>
        <w:name w:val="5B66301DD843D049AD848463ACBF3188"/>
        <w:category>
          <w:name w:val="General"/>
          <w:gallery w:val="placeholder"/>
        </w:category>
        <w:types>
          <w:type w:val="bbPlcHdr"/>
        </w:types>
        <w:behaviors>
          <w:behavior w:val="content"/>
        </w:behaviors>
        <w:guid w:val="{DCEF381E-CF27-8145-B3A7-55C9899425EC}"/>
      </w:docPartPr>
      <w:docPartBody>
        <w:p w:rsidR="00000000" w:rsidRDefault="00000000">
          <w:pPr>
            <w:pStyle w:val="5B66301DD843D049AD848463ACBF3188"/>
          </w:pPr>
          <w:r>
            <w:t>Column Heading</w:t>
          </w:r>
        </w:p>
      </w:docPartBody>
    </w:docPart>
    <w:docPart>
      <w:docPartPr>
        <w:name w:val="19DBB1486556894CB559C51E86EAA36A"/>
        <w:category>
          <w:name w:val="General"/>
          <w:gallery w:val="placeholder"/>
        </w:category>
        <w:types>
          <w:type w:val="bbPlcHdr"/>
        </w:types>
        <w:behaviors>
          <w:behavior w:val="content"/>
        </w:behaviors>
        <w:guid w:val="{9C65A200-B923-9346-BE52-A255451B32AF}"/>
      </w:docPartPr>
      <w:docPartBody>
        <w:p w:rsidR="00000000" w:rsidRDefault="00000000">
          <w:pPr>
            <w:pStyle w:val="19DBB1486556894CB559C51E86EAA36A"/>
          </w:pPr>
          <w:r>
            <w:t>Row Heading</w:t>
          </w:r>
        </w:p>
      </w:docPartBody>
    </w:docPart>
    <w:docPart>
      <w:docPartPr>
        <w:name w:val="97F090F4A7385B498C59A0D9EFF2D112"/>
        <w:category>
          <w:name w:val="General"/>
          <w:gallery w:val="placeholder"/>
        </w:category>
        <w:types>
          <w:type w:val="bbPlcHdr"/>
        </w:types>
        <w:behaviors>
          <w:behavior w:val="content"/>
        </w:behaviors>
        <w:guid w:val="{4A573053-37A7-2143-ABF8-D54C86F893D6}"/>
      </w:docPartPr>
      <w:docPartBody>
        <w:p w:rsidR="00000000" w:rsidRDefault="00000000">
          <w:pPr>
            <w:pStyle w:val="97F090F4A7385B498C59A0D9EFF2D112"/>
          </w:pPr>
          <w:r>
            <w:t>Row Heading</w:t>
          </w:r>
        </w:p>
      </w:docPartBody>
    </w:docPart>
    <w:docPart>
      <w:docPartPr>
        <w:name w:val="B78EC7E85C3A5C46B4ADB0E68812FF29"/>
        <w:category>
          <w:name w:val="General"/>
          <w:gallery w:val="placeholder"/>
        </w:category>
        <w:types>
          <w:type w:val="bbPlcHdr"/>
        </w:types>
        <w:behaviors>
          <w:behavior w:val="content"/>
        </w:behaviors>
        <w:guid w:val="{12465B52-B9FC-9D42-BE5C-E01101B1180A}"/>
      </w:docPartPr>
      <w:docPartBody>
        <w:p w:rsidR="00000000" w:rsidRDefault="00000000">
          <w:pPr>
            <w:pStyle w:val="B78EC7E85C3A5C46B4ADB0E68812FF29"/>
          </w:pPr>
          <w:r>
            <w:t>Row Heading</w:t>
          </w:r>
        </w:p>
      </w:docPartBody>
    </w:docPart>
    <w:docPart>
      <w:docPartPr>
        <w:name w:val="2FA0D7858BE07A489D04B521C5B92D72"/>
        <w:category>
          <w:name w:val="General"/>
          <w:gallery w:val="placeholder"/>
        </w:category>
        <w:types>
          <w:type w:val="bbPlcHdr"/>
        </w:types>
        <w:behaviors>
          <w:behavior w:val="content"/>
        </w:behaviors>
        <w:guid w:val="{AFDBC3DE-6FF2-CD4C-BA8E-7538E80BF3C9}"/>
      </w:docPartPr>
      <w:docPartBody>
        <w:p w:rsidR="00000000" w:rsidRDefault="00000000">
          <w:pPr>
            <w:pStyle w:val="2FA0D7858BE07A489D04B521C5B92D72"/>
          </w:pPr>
          <w:r>
            <w:t>[This source text uses a style named Table Source.]</w:t>
          </w:r>
        </w:p>
      </w:docPartBody>
    </w:docPart>
    <w:docPart>
      <w:docPartPr>
        <w:name w:val="F5E3B28917F0B44EAE47FBFE2CBFCDAC"/>
        <w:category>
          <w:name w:val="General"/>
          <w:gallery w:val="placeholder"/>
        </w:category>
        <w:types>
          <w:type w:val="bbPlcHdr"/>
        </w:types>
        <w:behaviors>
          <w:behavior w:val="content"/>
        </w:behaviors>
        <w:guid w:val="{4851C48C-21DD-F74A-A754-3A86FD3AF845}"/>
      </w:docPartPr>
      <w:docPartBody>
        <w:p w:rsidR="00000000" w:rsidRDefault="00000000">
          <w:pPr>
            <w:pStyle w:val="F5E3B28917F0B44EAE47FBFE2CBFCDAC"/>
          </w:pPr>
          <w:r>
            <w:t>[This note text uses a style named Table Note. Table notes use a lowercase letter instead of Arabic numerals to differentiate them from the notes to body content.]</w:t>
          </w:r>
        </w:p>
      </w:docPartBody>
    </w:docPart>
    <w:docPart>
      <w:docPartPr>
        <w:name w:val="C0653E49A5D02446BD4C132C5BA79CBA"/>
        <w:category>
          <w:name w:val="General"/>
          <w:gallery w:val="placeholder"/>
        </w:category>
        <w:types>
          <w:type w:val="bbPlcHdr"/>
        </w:types>
        <w:behaviors>
          <w:behavior w:val="content"/>
        </w:behaviors>
        <w:guid w:val="{B806D061-05D3-9A47-849F-65DE2200458F}"/>
      </w:docPartPr>
      <w:docPartBody>
        <w:p w:rsidR="00000000" w:rsidRDefault="00000000">
          <w:pPr>
            <w:pStyle w:val="C0653E49A5D02446BD4C132C5BA79CBA"/>
          </w:pPr>
          <w:r>
            <w:t>[This figure caption uses the No Indent style. Label figures with the abbreviation “Fig.” and a figure number.]</w:t>
          </w:r>
        </w:p>
      </w:docPartBody>
    </w:docPart>
    <w:docPart>
      <w:docPartPr>
        <w:name w:val="D485F6D3154FBC469E1F5FC19521E0B4"/>
        <w:category>
          <w:name w:val="General"/>
          <w:gallery w:val="placeholder"/>
        </w:category>
        <w:types>
          <w:type w:val="bbPlcHdr"/>
        </w:types>
        <w:behaviors>
          <w:behavior w:val="content"/>
        </w:behaviors>
        <w:guid w:val="{983D5503-B94E-924A-A0E7-E3659ED60FCD}"/>
      </w:docPartPr>
      <w:docPartBody>
        <w:p w:rsidR="00000000" w:rsidRDefault="00000000">
          <w:pPr>
            <w:pStyle w:val="D485F6D3154FBC469E1F5FC19521E0B4"/>
          </w:pPr>
          <w:r>
            <w:t xml:space="preserve">[There is a sample </w:t>
          </w:r>
          <w:r>
            <w:rPr>
              <w:rStyle w:val="Emphasis"/>
            </w:rPr>
            <w:t>Works Cited</w:t>
          </w:r>
          <w:r>
            <w:t xml:space="preserve"> list that follows. The body content on that page uses the Bibliography style. Note that MLA rules for citations and references are extensive. So it’s a good idea to refer to </w:t>
          </w:r>
          <w:r>
            <w:rPr>
              <w:rStyle w:val="Emphasis"/>
            </w:rPr>
            <w:t>MLA 7th Edition</w:t>
          </w:r>
          <w:r>
            <w:t xml:space="preserve"> for further information.]</w:t>
          </w:r>
        </w:p>
      </w:docPartBody>
    </w:docPart>
    <w:docPart>
      <w:docPartPr>
        <w:name w:val="70BB538F00E3CD449E1A43AF794A216C"/>
        <w:category>
          <w:name w:val="General"/>
          <w:gallery w:val="placeholder"/>
        </w:category>
        <w:types>
          <w:type w:val="bbPlcHdr"/>
        </w:types>
        <w:behaviors>
          <w:behavior w:val="content"/>
        </w:behaviors>
        <w:guid w:val="{B5AF5D65-F1CA-DD49-9828-5E9434244122}"/>
      </w:docPartPr>
      <w:docPartBody>
        <w:p w:rsidR="00000000" w:rsidRDefault="00000000">
          <w:pPr>
            <w:pStyle w:val="70BB538F00E3CD449E1A43AF794A216C"/>
          </w:pPr>
          <w:r>
            <w:t>(AuthorLastName Pages)</w:t>
          </w:r>
        </w:p>
      </w:docPartBody>
    </w:docPart>
    <w:docPart>
      <w:docPartPr>
        <w:name w:val="29189B9FCD3C1F44B4AE4DB896BD9D9F"/>
        <w:category>
          <w:name w:val="General"/>
          <w:gallery w:val="placeholder"/>
        </w:category>
        <w:types>
          <w:type w:val="bbPlcHdr"/>
        </w:types>
        <w:behaviors>
          <w:behavior w:val="content"/>
        </w:behaviors>
        <w:guid w:val="{D6009330-7873-D244-B3E2-163D462A9F01}"/>
      </w:docPartPr>
      <w:docPartBody>
        <w:p w:rsidR="00000000" w:rsidRDefault="00000000">
          <w:pPr>
            <w:pStyle w:val="29189B9FCD3C1F44B4AE4DB896BD9D9F"/>
          </w:pPr>
          <w:r>
            <w:t xml:space="preserve">[To use this template when creating the outline for your paper, on the Home tab, in Styles, tap No Indent. Then, on the same tab, in the Paragraph group, tap the Multilevel List icon and then tap the MLA Outline style that appears under List Styles. The first six levels of this list style correspond to the outline levels defined in </w:t>
          </w:r>
          <w:r>
            <w:rPr>
              <w:rStyle w:val="Emphasis"/>
            </w:rPr>
            <w:t>MLA 7th Edition</w:t>
          </w:r>
          <w:r>
            <w:t>.]</w:t>
          </w:r>
        </w:p>
      </w:docPartBody>
    </w:docPart>
    <w:docPart>
      <w:docPartPr>
        <w:name w:val="05FA9346B0BF9B4393430D79DA401367"/>
        <w:category>
          <w:name w:val="General"/>
          <w:gallery w:val="placeholder"/>
        </w:category>
        <w:types>
          <w:type w:val="bbPlcHdr"/>
        </w:types>
        <w:behaviors>
          <w:behavior w:val="content"/>
        </w:behaviors>
        <w:guid w:val="{6F126F5F-5DA1-1E44-8CAB-F679B34F10AE}"/>
      </w:docPartPr>
      <w:docPartBody>
        <w:p w:rsidR="00AE6D02"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000000" w:rsidRDefault="00000000">
          <w:pPr>
            <w:pStyle w:val="05FA9346B0BF9B4393430D79DA401367"/>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3A72A836D49843B5B259E44DCBF8FF">
    <w:name w:val="FF3A72A836D49843B5B259E44DCBF8FF"/>
  </w:style>
  <w:style w:type="paragraph" w:customStyle="1" w:styleId="80B72B65B3254141AB06AC0BDA59895B">
    <w:name w:val="80B72B65B3254141AB06AC0BDA59895B"/>
  </w:style>
  <w:style w:type="paragraph" w:customStyle="1" w:styleId="238423558A7D5A48BC96EA97F6F8B1E0">
    <w:name w:val="238423558A7D5A48BC96EA97F6F8B1E0"/>
  </w:style>
  <w:style w:type="paragraph" w:customStyle="1" w:styleId="8C7DF2D2B6A4B446A41B8851FF94A6FB">
    <w:name w:val="8C7DF2D2B6A4B446A41B8851FF94A6FB"/>
  </w:style>
  <w:style w:type="paragraph" w:customStyle="1" w:styleId="FDB5BB66E634EC4F92266FFBC8C1691C">
    <w:name w:val="FDB5BB66E634EC4F92266FFBC8C1691C"/>
  </w:style>
  <w:style w:type="paragraph" w:customStyle="1" w:styleId="6B67B34DB876C24581D8297031B85DFE">
    <w:name w:val="6B67B34DB876C24581D8297031B85DFE"/>
  </w:style>
  <w:style w:type="character" w:styleId="Emphasis">
    <w:name w:val="Emphasis"/>
    <w:basedOn w:val="DefaultParagraphFont"/>
    <w:uiPriority w:val="2"/>
    <w:qFormat/>
    <w:rPr>
      <w:i/>
      <w:iCs/>
    </w:rPr>
  </w:style>
  <w:style w:type="paragraph" w:customStyle="1" w:styleId="C36299BB9DA55E4E828C045E153337FA">
    <w:name w:val="C36299BB9DA55E4E828C045E153337FA"/>
  </w:style>
  <w:style w:type="paragraph" w:customStyle="1" w:styleId="86F2089701A5C04E8137EF002072349B">
    <w:name w:val="86F2089701A5C04E8137EF002072349B"/>
  </w:style>
  <w:style w:type="paragraph" w:customStyle="1" w:styleId="2E25188A94350245B3B52BAA439E04D1">
    <w:name w:val="2E25188A94350245B3B52BAA439E04D1"/>
  </w:style>
  <w:style w:type="paragraph" w:customStyle="1" w:styleId="5D8E1D6227773F4AA3722F217D30A867">
    <w:name w:val="5D8E1D6227773F4AA3722F217D30A867"/>
  </w:style>
  <w:style w:type="paragraph" w:customStyle="1" w:styleId="B0B1AAF0C4BAAE4894F86F5447C46BC0">
    <w:name w:val="B0B1AAF0C4BAAE4894F86F5447C46BC0"/>
  </w:style>
  <w:style w:type="paragraph" w:customStyle="1" w:styleId="5B66301DD843D049AD848463ACBF3188">
    <w:name w:val="5B66301DD843D049AD848463ACBF3188"/>
  </w:style>
  <w:style w:type="paragraph" w:customStyle="1" w:styleId="19DBB1486556894CB559C51E86EAA36A">
    <w:name w:val="19DBB1486556894CB559C51E86EAA36A"/>
  </w:style>
  <w:style w:type="paragraph" w:customStyle="1" w:styleId="97F090F4A7385B498C59A0D9EFF2D112">
    <w:name w:val="97F090F4A7385B498C59A0D9EFF2D112"/>
  </w:style>
  <w:style w:type="paragraph" w:customStyle="1" w:styleId="B78EC7E85C3A5C46B4ADB0E68812FF29">
    <w:name w:val="B78EC7E85C3A5C46B4ADB0E68812FF29"/>
  </w:style>
  <w:style w:type="paragraph" w:customStyle="1" w:styleId="2FA0D7858BE07A489D04B521C5B92D72">
    <w:name w:val="2FA0D7858BE07A489D04B521C5B92D72"/>
  </w:style>
  <w:style w:type="paragraph" w:customStyle="1" w:styleId="F5E3B28917F0B44EAE47FBFE2CBFCDAC">
    <w:name w:val="F5E3B28917F0B44EAE47FBFE2CBFCDAC"/>
  </w:style>
  <w:style w:type="paragraph" w:customStyle="1" w:styleId="C0653E49A5D02446BD4C132C5BA79CBA">
    <w:name w:val="C0653E49A5D02446BD4C132C5BA79CBA"/>
  </w:style>
  <w:style w:type="paragraph" w:customStyle="1" w:styleId="D485F6D3154FBC469E1F5FC19521E0B4">
    <w:name w:val="D485F6D3154FBC469E1F5FC19521E0B4"/>
  </w:style>
  <w:style w:type="paragraph" w:customStyle="1" w:styleId="70BB538F00E3CD449E1A43AF794A216C">
    <w:name w:val="70BB538F00E3CD449E1A43AF794A216C"/>
  </w:style>
  <w:style w:type="paragraph" w:customStyle="1" w:styleId="29189B9FCD3C1F44B4AE4DB896BD9D9F">
    <w:name w:val="29189B9FCD3C1F44B4AE4DB896BD9D9F"/>
  </w:style>
  <w:style w:type="paragraph" w:styleId="Bibliography">
    <w:name w:val="Bibliography"/>
    <w:basedOn w:val="Normal"/>
    <w:next w:val="Normal"/>
    <w:uiPriority w:val="37"/>
    <w:semiHidden/>
    <w:unhideWhenUsed/>
  </w:style>
  <w:style w:type="paragraph" w:customStyle="1" w:styleId="05FA9346B0BF9B4393430D79DA401367">
    <w:name w:val="05FA9346B0BF9B4393430D79DA401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76ABC-FBE8-7C45-BB58-009CD8C3387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{54A8EA39-C3D9-3E4F-9A34-45B73F8EB698}tf50002068.dotx</Template>
  <TotalTime>0</TotalTime>
  <Pages>4</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sb2567cv@gmail.com</dc:creator>
  <cp:keywords/>
  <cp:lastModifiedBy>sb2567cv@gmail.com</cp:lastModifiedBy>
  <cp:revision>2</cp:revision>
  <dcterms:created xsi:type="dcterms:W3CDTF">2017-02-23T12:02:00Z</dcterms:created>
  <dcterms:modified xsi:type="dcterms:W3CDTF">2017-02-23T12:02:00Z</dcterms:modified>
</cp:coreProperties>
</file>